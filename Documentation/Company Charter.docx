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55CD83EA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AD84C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14:paraId="0B98D172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AD84C6" w:themeColor="accent1"/>
                  </w:tcBorders>
                  <w:tcMar>
                    <w:top w:w="0" w:type="dxa"/>
                  </w:tcMar>
                </w:tcPr>
                <w:p w14:paraId="0CA8E0B7" w14:textId="77777777" w:rsidR="008832CE" w:rsidRDefault="008832CE" w:rsidP="008832CE">
                  <w:r>
                    <w:t xml:space="preserve">Link to our Trello board: </w:t>
                  </w:r>
                </w:p>
                <w:p w14:paraId="45C183ED" w14:textId="77777777" w:rsidR="004A7542" w:rsidRPr="002D589D" w:rsidRDefault="008832CE" w:rsidP="008832CE">
                  <w:pPr>
                    <w:pStyle w:val="Heading1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 wp14:anchorId="6E438EA5" wp14:editId="30C44AC0">
                        <wp:simplePos x="0" y="0"/>
                        <wp:positionH relativeFrom="column">
                          <wp:posOffset>1163320</wp:posOffset>
                        </wp:positionH>
                        <wp:positionV relativeFrom="paragraph">
                          <wp:posOffset>478155</wp:posOffset>
                        </wp:positionV>
                        <wp:extent cx="1067435" cy="1028700"/>
                        <wp:effectExtent l="0" t="0" r="0" b="0"/>
                        <wp:wrapTopAndBottom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743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hyperlink r:id="rId12" w:history="1">
                    <w:r w:rsidRPr="00D7364E">
                      <w:rPr>
                        <w:rStyle w:val="Hyperlink"/>
                        <w:color w:val="AD84C6" w:themeColor="accent1"/>
                        <w:sz w:val="22"/>
                        <w:szCs w:val="22"/>
                      </w:rPr>
                      <w:t>https://tinyurl.com/yc4hcvsy</w:t>
                    </w:r>
                  </w:hyperlink>
                </w:p>
                <w:p w14:paraId="2BEF04D3" w14:textId="77777777" w:rsidR="004A7542" w:rsidRPr="00A85B6F" w:rsidRDefault="004A7542" w:rsidP="00346ED4">
                  <w:pPr>
                    <w:pStyle w:val="Heading2"/>
                  </w:pPr>
                </w:p>
              </w:tc>
            </w:tr>
            <w:tr w:rsidR="004A7542" w:rsidRPr="00A85B6F" w14:paraId="55B07A1B" w14:textId="77777777" w:rsidTr="008832CE">
              <w:trPr>
                <w:trHeight w:val="7737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left w:val="single" w:sz="12" w:space="0" w:color="AD84C6" w:themeColor="accent1"/>
                    <w:bottom w:val="single" w:sz="12" w:space="0" w:color="AD84C6" w:themeColor="accent1"/>
                    <w:right w:val="nil"/>
                  </w:tcBorders>
                  <w:tcMar>
                    <w:top w:w="0" w:type="dxa"/>
                  </w:tcMar>
                </w:tcPr>
                <w:p w14:paraId="00A7BE23" w14:textId="77777777" w:rsidR="004A7542" w:rsidRDefault="008832CE" w:rsidP="008832CE">
                  <w:pPr>
                    <w:pStyle w:val="Heading1"/>
                    <w:jc w:val="both"/>
                  </w:pPr>
                  <w:r>
                    <w:t>Organization</w:t>
                  </w:r>
                </w:p>
                <w:p w14:paraId="362930DD" w14:textId="56192D33" w:rsidR="00DF339F" w:rsidRDefault="008832CE" w:rsidP="008832CE">
                  <w:pPr>
                    <w:jc w:val="both"/>
                  </w:pPr>
                  <w:r>
                    <w:t xml:space="preserve">We will be using Trello, Slack, and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to help simplify our goals, see who worked on what, and communicate in a more effective way.</w:t>
                  </w:r>
                </w:p>
                <w:p w14:paraId="65446AD2" w14:textId="77777777" w:rsidR="00DF339F" w:rsidRDefault="00DF339F" w:rsidP="00DF339F">
                  <w:pPr>
                    <w:pStyle w:val="Heading1"/>
                    <w:jc w:val="left"/>
                  </w:pPr>
                  <w:r>
                    <w:t>Repository</w:t>
                  </w:r>
                </w:p>
                <w:p w14:paraId="0CC2E0A5" w14:textId="77777777" w:rsidR="00DF339F" w:rsidRDefault="00DF339F" w:rsidP="00DF339F">
                  <w:pPr>
                    <w:jc w:val="both"/>
                  </w:pPr>
                  <w:r>
                    <w:t xml:space="preserve">The one managing the GitHub repository will be Tyler, everyone else will fork off of his branch. </w:t>
                  </w:r>
                </w:p>
                <w:p w14:paraId="2B30D210" w14:textId="77777777" w:rsidR="00DF339F" w:rsidRDefault="00DF339F" w:rsidP="00DF339F">
                  <w:pPr>
                    <w:jc w:val="both"/>
                  </w:pPr>
                </w:p>
                <w:p w14:paraId="44BBF668" w14:textId="77777777" w:rsidR="00DF339F" w:rsidRDefault="00DF339F" w:rsidP="00DF339F">
                  <w:pPr>
                    <w:jc w:val="both"/>
                  </w:pPr>
                  <w:r>
                    <w:t xml:space="preserve">Link to the repository: </w:t>
                  </w:r>
                </w:p>
                <w:p w14:paraId="2C497B21" w14:textId="62CA35B5" w:rsidR="0061570E" w:rsidRPr="00E16B2D" w:rsidRDefault="00896D56" w:rsidP="00E16B2D">
                  <w:pPr>
                    <w:pStyle w:val="Heading1"/>
                    <w:rPr>
                      <w:sz w:val="22"/>
                      <w:szCs w:val="22"/>
                    </w:rPr>
                  </w:pPr>
                  <w:hyperlink r:id="rId13" w:history="1">
                    <w:r w:rsidR="00E16B2D" w:rsidRPr="00E16B2D">
                      <w:rPr>
                        <w:rStyle w:val="Hyperlink"/>
                        <w:sz w:val="22"/>
                        <w:szCs w:val="22"/>
                      </w:rPr>
                      <w:t>https://tinyurl.com/29zvhumd</w:t>
                    </w:r>
                  </w:hyperlink>
                  <w:r w:rsidR="0061570E" w:rsidRPr="00E16B2D">
                    <w:rPr>
                      <w:sz w:val="22"/>
                      <w:szCs w:val="22"/>
                    </w:rPr>
                    <w:t xml:space="preserve"> </w:t>
                  </w:r>
                </w:p>
                <w:p w14:paraId="3FF8F1BC" w14:textId="767B2016" w:rsidR="00C850D7" w:rsidRDefault="00C850D7" w:rsidP="00C850D7">
                  <w:pPr>
                    <w:pStyle w:val="Heading1"/>
                    <w:jc w:val="left"/>
                  </w:pPr>
                  <w:r>
                    <w:t>documentation</w:t>
                  </w:r>
                </w:p>
                <w:p w14:paraId="6CB1C4BB" w14:textId="2A89D6B6" w:rsidR="00C850D7" w:rsidRDefault="00C850D7" w:rsidP="00DF339F">
                  <w:pPr>
                    <w:jc w:val="both"/>
                  </w:pPr>
                  <w:r>
                    <w:t>We plan on documenting this all on Word, in comments in the code, and (possibly) paper.</w:t>
                  </w:r>
                </w:p>
                <w:p w14:paraId="144715A1" w14:textId="77777777" w:rsidR="00C850D7" w:rsidRDefault="00C850D7" w:rsidP="00DF339F">
                  <w:pPr>
                    <w:jc w:val="both"/>
                  </w:pPr>
                  <w:r>
                    <w:t>It will have a README to help those figure out how to run our Godot program.</w:t>
                  </w:r>
                </w:p>
                <w:p w14:paraId="7E309A14" w14:textId="3933244F" w:rsidR="00E16B2D" w:rsidRDefault="00E16B2D" w:rsidP="00E16B2D">
                  <w:pPr>
                    <w:pStyle w:val="Heading1"/>
                    <w:jc w:val="left"/>
                  </w:pPr>
                  <w:r>
                    <w:t>PHases</w:t>
                  </w:r>
                </w:p>
                <w:p w14:paraId="0AF78B87" w14:textId="79104266" w:rsidR="00E16B2D" w:rsidRPr="00DF339F" w:rsidRDefault="00E16B2D" w:rsidP="00DF339F">
                  <w:pPr>
                    <w:jc w:val="both"/>
                  </w:pPr>
                  <w:r>
                    <w:t>We believe we shall have 4 stages: A learning step, exoskeleton step, polishing step, and the final skeleton step</w:t>
                  </w:r>
                  <w:r w:rsidR="0076349A">
                    <w:t xml:space="preserve"> (adding the new maps, enemies, characters, and some more polishing)</w:t>
                  </w:r>
                </w:p>
              </w:tc>
            </w:tr>
          </w:tbl>
          <w:p w14:paraId="6E494342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AD84C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14:paraId="0E0D4B64" w14:textId="77777777" w:rsidTr="008832CE">
              <w:trPr>
                <w:trHeight w:hRule="exact" w:val="4575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  <w:right w:val="single" w:sz="12" w:space="0" w:color="AD84C6" w:themeColor="accent1"/>
                  </w:tcBorders>
                  <w:shd w:val="clear" w:color="auto" w:fill="AD84C6" w:themeFill="accent1"/>
                  <w:tcMar>
                    <w:top w:w="0" w:type="dxa"/>
                  </w:tcMar>
                </w:tcPr>
                <w:p w14:paraId="0BA638EF" w14:textId="6B2DA807" w:rsidR="004A7542" w:rsidRPr="00896D56" w:rsidRDefault="00896D56" w:rsidP="00896D56">
                  <w:pPr>
                    <w:pStyle w:val="Heading1"/>
                    <w:tabs>
                      <w:tab w:val="center" w:pos="1846"/>
                    </w:tabs>
                    <w:rPr>
                      <w:color w:val="FFFFFF" w:themeColor="background1"/>
                    </w:rPr>
                  </w:pPr>
                  <w:bookmarkStart w:id="0" w:name="_GoBack"/>
                  <w:bookmarkEnd w:id="0"/>
                  <w:r>
                    <w:rPr>
                      <w:color w:val="FFFFFF" w:themeColor="background1"/>
                    </w:rPr>
                    <w:tab/>
                  </w:r>
                  <w:r>
                    <w:rPr>
                      <w:color w:val="FFFFFF" w:themeColor="background1"/>
                    </w:rPr>
                    <w:tab/>
                  </w:r>
                  <w:sdt>
                    <w:sdtPr>
                      <w:rPr>
                        <w:color w:val="FFFFFF" w:themeColor="background1"/>
                      </w:rPr>
                      <w:alias w:val="Objective:"/>
                      <w:tag w:val="Objective:"/>
                      <w:id w:val="319159961"/>
                      <w:placeholder>
                        <w:docPart w:val="194B412373E4480BBB2A1BC9E65C63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896D56">
                        <w:rPr>
                          <w:color w:val="FFFFFF" w:themeColor="background1"/>
                        </w:rPr>
                        <w:t>Objective</w:t>
                      </w:r>
                    </w:sdtContent>
                  </w:sdt>
                </w:p>
                <w:p w14:paraId="02E2E957" w14:textId="383FAF30" w:rsidR="00E10171" w:rsidRPr="00896D56" w:rsidRDefault="008832CE" w:rsidP="008832CE">
                  <w:pPr>
                    <w:pStyle w:val="Heading2"/>
                    <w:rPr>
                      <w:color w:val="FFFFFF" w:themeColor="background1"/>
                    </w:rPr>
                  </w:pPr>
                  <w:r w:rsidRPr="00896D56">
                    <w:rPr>
                      <w:color w:val="FFFFFF" w:themeColor="background1"/>
                    </w:rPr>
                    <w:t>We want to provide everyone with a fun game</w:t>
                  </w:r>
                  <w:r w:rsidR="00E16B2D" w:rsidRPr="00896D56">
                    <w:rPr>
                      <w:color w:val="FFFFFF" w:themeColor="background1"/>
                    </w:rPr>
                    <w:t>, Virtual Days,</w:t>
                  </w:r>
                  <w:r w:rsidRPr="00896D56">
                    <w:rPr>
                      <w:color w:val="FFFFFF" w:themeColor="background1"/>
                    </w:rPr>
                    <w:t xml:space="preserve"> they can play for hours while teaching them about types of viruses and learning new skills ourselves.</w:t>
                  </w:r>
                </w:p>
                <w:p w14:paraId="561E7124" w14:textId="77777777" w:rsidR="008832CE" w:rsidRPr="00896D56" w:rsidRDefault="008832CE" w:rsidP="008832CE">
                  <w:pPr>
                    <w:pStyle w:val="Heading1"/>
                    <w:rPr>
                      <w:color w:val="FFFFFF" w:themeColor="background1"/>
                    </w:rPr>
                  </w:pPr>
                  <w:r w:rsidRPr="00896D56">
                    <w:rPr>
                      <w:color w:val="FFFFFF" w:themeColor="background1"/>
                    </w:rPr>
                    <w:t>Supplies</w:t>
                  </w:r>
                </w:p>
                <w:p w14:paraId="68E7574E" w14:textId="1C569E03" w:rsidR="008832CE" w:rsidRPr="00896D56" w:rsidRDefault="008832CE" w:rsidP="008832CE">
                  <w:pPr>
                    <w:rPr>
                      <w:color w:val="FFFFFF" w:themeColor="background1"/>
                    </w:rPr>
                  </w:pPr>
                  <w:r w:rsidRPr="00896D56">
                    <w:rPr>
                      <w:color w:val="FFFFFF" w:themeColor="background1"/>
                    </w:rPr>
                    <w:t xml:space="preserve">We should only need the lab computers, Godot, </w:t>
                  </w:r>
                  <w:r w:rsidR="00C40205" w:rsidRPr="00896D56">
                    <w:rPr>
                      <w:color w:val="FFFFFF" w:themeColor="background1"/>
                    </w:rPr>
                    <w:t xml:space="preserve">Fiverr, </w:t>
                  </w:r>
                  <w:r w:rsidRPr="00896D56">
                    <w:rPr>
                      <w:color w:val="FFFFFF" w:themeColor="background1"/>
                    </w:rPr>
                    <w:t>and, of course, some juice!</w:t>
                  </w:r>
                </w:p>
              </w:tc>
            </w:tr>
            <w:tr w:rsidR="004A7542" w:rsidRPr="00A85B6F" w14:paraId="6072EA71" w14:textId="77777777" w:rsidTr="008832CE">
              <w:trPr>
                <w:trHeight w:val="50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</w:tcBorders>
                </w:tcPr>
                <w:p w14:paraId="2F11FF11" w14:textId="77777777" w:rsidR="00D7364E" w:rsidRPr="00D7364E" w:rsidRDefault="00D7364E" w:rsidP="008832CE">
                  <w:pPr>
                    <w:jc w:val="both"/>
                  </w:pPr>
                </w:p>
              </w:tc>
            </w:tr>
            <w:tr w:rsidR="004A7542" w:rsidRPr="00A85B6F" w14:paraId="78273F4A" w14:textId="77777777" w:rsidTr="008832CE">
              <w:trPr>
                <w:trHeight w:val="4740"/>
              </w:trPr>
              <w:tc>
                <w:tcPr>
                  <w:tcW w:w="5000" w:type="pct"/>
                  <w:tcBorders>
                    <w:top w:val="single" w:sz="12" w:space="0" w:color="AD84C6" w:themeColor="accent1"/>
                    <w:bottom w:val="single" w:sz="12" w:space="0" w:color="AD84C6" w:themeColor="accent1"/>
                    <w:right w:val="single" w:sz="12" w:space="0" w:color="AD84C6" w:themeColor="accent1"/>
                  </w:tcBorders>
                </w:tcPr>
                <w:p w14:paraId="3398E4E4" w14:textId="77777777" w:rsidR="004A7542" w:rsidRPr="00A85B6F" w:rsidRDefault="00D7364E" w:rsidP="004A7542">
                  <w:pPr>
                    <w:pStyle w:val="Heading1"/>
                  </w:pPr>
                  <w:r>
                    <w:t>Timetable</w:t>
                  </w:r>
                </w:p>
                <w:tbl>
                  <w:tblPr>
                    <w:tblStyle w:val="TableGrid"/>
                    <w:tblW w:w="394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41"/>
                    <w:gridCol w:w="2099"/>
                  </w:tblGrid>
                  <w:tr w:rsidR="008832CE" w:rsidRPr="008832CE" w14:paraId="1908086A" w14:textId="77777777" w:rsidTr="008832CE">
                    <w:tc>
                      <w:tcPr>
                        <w:tcW w:w="1841" w:type="dxa"/>
                      </w:tcPr>
                      <w:p w14:paraId="0B91D1A1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April 12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7423B5F2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Finish Charter and detailed plan</w:t>
                        </w:r>
                      </w:p>
                    </w:tc>
                  </w:tr>
                  <w:tr w:rsidR="008832CE" w:rsidRPr="008832CE" w14:paraId="3672F800" w14:textId="77777777" w:rsidTr="008832CE">
                    <w:tc>
                      <w:tcPr>
                        <w:tcW w:w="1841" w:type="dxa"/>
                      </w:tcPr>
                      <w:p w14:paraId="64379BF4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April 12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4466CA7D" w14:textId="50B8990C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Learn </w:t>
                        </w:r>
                        <w:r w:rsidR="00EA5F07" w:rsidRPr="00EA5F07">
                          <w:rPr>
                            <w:sz w:val="20"/>
                            <w:szCs w:val="20"/>
                          </w:rPr>
                          <w:t>some</w:t>
                        </w:r>
                        <w:r w:rsidR="00EA5F07">
                          <w:rPr>
                            <w:b w:val="0"/>
                            <w:sz w:val="20"/>
                            <w:szCs w:val="20"/>
                          </w:rPr>
                          <w:t xml:space="preserve"> Godot</w:t>
                        </w:r>
                      </w:p>
                    </w:tc>
                  </w:tr>
                  <w:tr w:rsidR="008832CE" w:rsidRPr="008832CE" w14:paraId="225131F4" w14:textId="77777777" w:rsidTr="008832CE">
                    <w:tc>
                      <w:tcPr>
                        <w:tcW w:w="1841" w:type="dxa"/>
                      </w:tcPr>
                      <w:p w14:paraId="73A0E2A0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April 22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nd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7E231107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Start working on project</w:t>
                        </w:r>
                      </w:p>
                    </w:tc>
                  </w:tr>
                  <w:tr w:rsidR="008832CE" w:rsidRPr="008832CE" w14:paraId="1A936923" w14:textId="77777777" w:rsidTr="008832CE">
                    <w:tc>
                      <w:tcPr>
                        <w:tcW w:w="1841" w:type="dxa"/>
                      </w:tcPr>
                      <w:p w14:paraId="1FF63396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April 29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4325C215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Near done exoskeleton</w:t>
                        </w:r>
                      </w:p>
                    </w:tc>
                  </w:tr>
                  <w:tr w:rsidR="008832CE" w:rsidRPr="008832CE" w14:paraId="00E00EBF" w14:textId="77777777" w:rsidTr="008832CE">
                    <w:tc>
                      <w:tcPr>
                        <w:tcW w:w="1841" w:type="dxa"/>
                      </w:tcPr>
                      <w:p w14:paraId="24351E76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May 6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24DE57EE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Finish the exoskeleton</w:t>
                        </w:r>
                      </w:p>
                    </w:tc>
                  </w:tr>
                  <w:tr w:rsidR="008832CE" w:rsidRPr="008832CE" w14:paraId="0297CECC" w14:textId="77777777" w:rsidTr="008832CE">
                    <w:tc>
                      <w:tcPr>
                        <w:tcW w:w="1841" w:type="dxa"/>
                      </w:tcPr>
                      <w:p w14:paraId="2EA25B3A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May 13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25928F7F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Add characters, enemies, random enemy events</w:t>
                        </w:r>
                      </w:p>
                    </w:tc>
                  </w:tr>
                  <w:tr w:rsidR="008832CE" w:rsidRPr="008832CE" w14:paraId="737DF2C1" w14:textId="77777777" w:rsidTr="008832CE">
                    <w:tc>
                      <w:tcPr>
                        <w:tcW w:w="1841" w:type="dxa"/>
                      </w:tcPr>
                      <w:p w14:paraId="14E5272A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May 20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361C3730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Plot development, level designs, final boss</w:t>
                        </w:r>
                      </w:p>
                    </w:tc>
                  </w:tr>
                  <w:tr w:rsidR="008832CE" w:rsidRPr="008832CE" w14:paraId="290B6B1D" w14:textId="77777777" w:rsidTr="008832CE">
                    <w:tc>
                      <w:tcPr>
                        <w:tcW w:w="1841" w:type="dxa"/>
                      </w:tcPr>
                      <w:p w14:paraId="41D6D531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May 27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  <w:vertAlign w:val="superscript"/>
                          </w:rPr>
                          <w:t>th</w:t>
                        </w: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99" w:type="dxa"/>
                      </w:tcPr>
                      <w:p w14:paraId="69BD9509" w14:textId="77777777" w:rsidR="008832CE" w:rsidRPr="008832CE" w:rsidRDefault="008832CE" w:rsidP="00346ED4">
                        <w:pPr>
                          <w:pStyle w:val="Heading2"/>
                          <w:outlineLvl w:val="1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8832CE">
                          <w:rPr>
                            <w:b w:val="0"/>
                            <w:sz w:val="20"/>
                            <w:szCs w:val="20"/>
                          </w:rPr>
                          <w:t>Finish polishing as much as possible</w:t>
                        </w:r>
                      </w:p>
                    </w:tc>
                  </w:tr>
                </w:tbl>
                <w:p w14:paraId="36190024" w14:textId="77777777" w:rsidR="004A7542" w:rsidRPr="00A85B6F" w:rsidRDefault="004A7542" w:rsidP="00346ED4">
                  <w:pPr>
                    <w:pStyle w:val="Heading2"/>
                  </w:pPr>
                </w:p>
              </w:tc>
            </w:tr>
          </w:tbl>
          <w:p w14:paraId="14B3EE66" w14:textId="77777777" w:rsidR="004A7542" w:rsidRPr="00A85B6F" w:rsidRDefault="004A7542" w:rsidP="00346ED4"/>
        </w:tc>
      </w:tr>
    </w:tbl>
    <w:p w14:paraId="484A7F13" w14:textId="77777777"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14"/>
      <w:headerReference w:type="first" r:id="rId15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62D4C" w14:textId="77777777" w:rsidR="00D7364E" w:rsidRDefault="00D7364E" w:rsidP="004A7542">
      <w:pPr>
        <w:spacing w:after="0" w:line="240" w:lineRule="auto"/>
      </w:pPr>
      <w:r>
        <w:separator/>
      </w:r>
    </w:p>
  </w:endnote>
  <w:endnote w:type="continuationSeparator" w:id="0">
    <w:p w14:paraId="36C0CBA7" w14:textId="77777777" w:rsidR="00D7364E" w:rsidRDefault="00D7364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D015B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4767F" w14:textId="77777777" w:rsidR="00D7364E" w:rsidRDefault="00D7364E" w:rsidP="004A7542">
      <w:pPr>
        <w:spacing w:after="0" w:line="240" w:lineRule="auto"/>
      </w:pPr>
      <w:r>
        <w:separator/>
      </w:r>
    </w:p>
  </w:footnote>
  <w:footnote w:type="continuationSeparator" w:id="0">
    <w:p w14:paraId="73EE8FC3" w14:textId="77777777" w:rsidR="00D7364E" w:rsidRDefault="00D7364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A9DC5" w14:textId="21EA601D" w:rsidR="00BD5EFB" w:rsidRPr="00D7364E" w:rsidRDefault="00C40205" w:rsidP="00D736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75F24E" wp14:editId="4F6AC988">
              <wp:simplePos x="0" y="0"/>
              <wp:positionH relativeFrom="margin">
                <wp:posOffset>-143759</wp:posOffset>
              </wp:positionH>
              <wp:positionV relativeFrom="paragraph">
                <wp:posOffset>-214658</wp:posOffset>
              </wp:positionV>
              <wp:extent cx="1457325" cy="1371600"/>
              <wp:effectExtent l="0" t="0" r="28575" b="190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7325" cy="13716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4E1DD2" w14:textId="4EEC7999" w:rsidR="00C40205" w:rsidRDefault="00C40205" w:rsidP="00C40205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Funnyguytimmy</w:t>
                          </w:r>
                          <w:proofErr w:type="spellEnd"/>
                        </w:p>
                        <w:p w14:paraId="7B1A017F" w14:textId="76E675F3" w:rsidR="00C40205" w:rsidRPr="00D7364E" w:rsidRDefault="00C40205" w:rsidP="00C40205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AKA</w:t>
                          </w:r>
                          <w: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GILBERT GOTTFREID VA!!!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75F24E" id="Oval 1" o:spid="_x0000_s1026" style="position:absolute;left:0;text-align:left;margin-left:-11.3pt;margin-top:-16.9pt;width:114.7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" fillcolor="#ad84c6 [3204]" strokecolor="#593470 [1604]" strokeweight="1pt">
              <v:stroke joinstyle="miter"/>
              <v:textbox>
                <w:txbxContent>
                  <w:p w14:paraId="414E1DD2" w14:textId="4EEC7999" w:rsidR="00C40205" w:rsidRDefault="00C40205" w:rsidP="00C40205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6"/>
                        <w:szCs w:val="16"/>
                      </w:rPr>
                      <w:t>Funnyguytimmy</w:t>
                    </w:r>
                    <w:proofErr w:type="spellEnd"/>
                  </w:p>
                  <w:p w14:paraId="7B1A017F" w14:textId="76E675F3" w:rsidR="00C40205" w:rsidRPr="00D7364E" w:rsidRDefault="00C40205" w:rsidP="00C40205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</w:rPr>
                      <w:t>AKA</w:t>
                    </w:r>
                    <w:r>
                      <w:rPr>
                        <w:color w:val="FFFFFF" w:themeColor="background1"/>
                        <w:sz w:val="16"/>
                        <w:szCs w:val="16"/>
                      </w:rPr>
                      <w:br/>
                      <w:t>GILBERT GOTTFREID VA!!!</w:t>
                    </w:r>
                  </w:p>
                </w:txbxContent>
              </v:textbox>
              <w10:wrap anchorx="margin"/>
            </v:oval>
          </w:pict>
        </mc:Fallback>
      </mc:AlternateContent>
    </w:r>
    <w:r w:rsidR="00D7364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7028C3" wp14:editId="048327D7">
              <wp:simplePos x="0" y="0"/>
              <wp:positionH relativeFrom="column">
                <wp:posOffset>5535930</wp:posOffset>
              </wp:positionH>
              <wp:positionV relativeFrom="paragraph">
                <wp:posOffset>-207645</wp:posOffset>
              </wp:positionV>
              <wp:extent cx="1457325" cy="1371600"/>
              <wp:effectExtent l="0" t="0" r="28575" b="19050"/>
              <wp:wrapNone/>
              <wp:docPr id="17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7325" cy="13716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FDEAEA" w14:textId="77777777" w:rsidR="00D7364E" w:rsidRPr="00D7364E" w:rsidRDefault="00D7364E" w:rsidP="00D7364E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 xml:space="preserve">John Eckert </w:t>
                          </w:r>
                        </w:p>
                        <w:p w14:paraId="112A0461" w14:textId="77777777" w:rsidR="00D7364E" w:rsidRPr="00D7364E" w:rsidRDefault="00D7364E" w:rsidP="00D7364E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 xml:space="preserve">Tyler </w:t>
                          </w:r>
                          <w:proofErr w:type="spellStart"/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Seigmund</w:t>
                          </w:r>
                          <w:proofErr w:type="spellEnd"/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</w:p>
                        <w:p w14:paraId="7FCC2A42" w14:textId="114563FC" w:rsidR="00C40205" w:rsidRPr="00D7364E" w:rsidRDefault="00D7364E" w:rsidP="00C40205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Jaysin</w:t>
                          </w:r>
                          <w:proofErr w:type="spellEnd"/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 xml:space="preserve"> Haugh</w:t>
                          </w:r>
                        </w:p>
                        <w:p w14:paraId="567E31DE" w14:textId="77777777" w:rsidR="00C40205" w:rsidRPr="00D7364E" w:rsidRDefault="00C40205" w:rsidP="00C40205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 xml:space="preserve">Will </w:t>
                          </w:r>
                          <w:proofErr w:type="spellStart"/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Shealer</w:t>
                          </w:r>
                          <w:proofErr w:type="spellEnd"/>
                        </w:p>
                        <w:p w14:paraId="76E2EF2B" w14:textId="7F3E9F80" w:rsidR="00C40205" w:rsidRPr="00D7364E" w:rsidRDefault="00D7364E" w:rsidP="00C40205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7364E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Logan Hiller</w:t>
                          </w:r>
                          <w:r w:rsidR="00C40205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C7028C3" id="Oval 17" o:spid="_x0000_s1027" style="position:absolute;left:0;text-align:left;margin-left:435.9pt;margin-top:-16.35pt;width:114.7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" fillcolor="#ad84c6 [3204]" strokecolor="#593470 [1604]" strokeweight="1pt">
              <v:stroke joinstyle="miter"/>
              <v:textbox>
                <w:txbxContent>
                  <w:p w14:paraId="7DFDEAEA" w14:textId="77777777" w:rsidR="00D7364E" w:rsidRPr="00D7364E" w:rsidRDefault="00D7364E" w:rsidP="00D7364E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 xml:space="preserve">John Eckert </w:t>
                    </w:r>
                  </w:p>
                  <w:p w14:paraId="112A0461" w14:textId="77777777" w:rsidR="00D7364E" w:rsidRPr="00D7364E" w:rsidRDefault="00D7364E" w:rsidP="00D7364E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 xml:space="preserve">Tyler </w:t>
                    </w:r>
                    <w:proofErr w:type="spellStart"/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>Seigmund</w:t>
                    </w:r>
                    <w:proofErr w:type="spellEnd"/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>,</w:t>
                    </w:r>
                  </w:p>
                  <w:p w14:paraId="7FCC2A42" w14:textId="114563FC" w:rsidR="00C40205" w:rsidRPr="00D7364E" w:rsidRDefault="00D7364E" w:rsidP="00C40205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>Jaysin</w:t>
                    </w:r>
                    <w:proofErr w:type="spellEnd"/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 xml:space="preserve"> Haugh</w:t>
                    </w:r>
                  </w:p>
                  <w:p w14:paraId="567E31DE" w14:textId="77777777" w:rsidR="00C40205" w:rsidRPr="00D7364E" w:rsidRDefault="00C40205" w:rsidP="00C40205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 xml:space="preserve">Will </w:t>
                    </w:r>
                    <w:proofErr w:type="spellStart"/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>Shealer</w:t>
                    </w:r>
                    <w:proofErr w:type="spellEnd"/>
                  </w:p>
                  <w:p w14:paraId="76E2EF2B" w14:textId="7F3E9F80" w:rsidR="00C40205" w:rsidRPr="00D7364E" w:rsidRDefault="00D7364E" w:rsidP="00C40205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D7364E">
                      <w:rPr>
                        <w:color w:val="FFFFFF" w:themeColor="background1"/>
                        <w:sz w:val="16"/>
                        <w:szCs w:val="16"/>
                      </w:rPr>
                      <w:t>Logan Hiller</w:t>
                    </w:r>
                    <w:r w:rsidR="00C40205">
                      <w:rPr>
                        <w:color w:val="FFFFFF" w:themeColor="background1"/>
                        <w:sz w:val="16"/>
                        <w:szCs w:val="16"/>
                      </w:rPr>
                      <w:t>,</w:t>
                    </w:r>
                  </w:p>
                </w:txbxContent>
              </v:textbox>
            </v:oval>
          </w:pict>
        </mc:Fallback>
      </mc:AlternateContent>
    </w:r>
    <w:r w:rsidR="00D7364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B3A83" wp14:editId="09705550">
              <wp:simplePos x="0" y="0"/>
              <wp:positionH relativeFrom="column">
                <wp:posOffset>-74295</wp:posOffset>
              </wp:positionH>
              <wp:positionV relativeFrom="paragraph">
                <wp:posOffset>-112395</wp:posOffset>
              </wp:positionV>
              <wp:extent cx="7000875" cy="1162050"/>
              <wp:effectExtent l="0" t="0" r="28575" b="19050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0875" cy="116205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4146E1" w14:textId="77777777" w:rsidR="00D7364E" w:rsidRPr="00D7364E" w:rsidRDefault="00D7364E" w:rsidP="00D7364E">
                          <w:pPr>
                            <w:rPr>
                              <w:color w:val="FFFFFF" w:themeColor="background1"/>
                              <w:sz w:val="88"/>
                              <w:szCs w:val="88"/>
                            </w:rPr>
                          </w:pPr>
                          <w:r w:rsidRPr="00D7364E">
                            <w:rPr>
                              <w:color w:val="FFFFFF" w:themeColor="background1"/>
                              <w:sz w:val="88"/>
                              <w:szCs w:val="88"/>
                            </w:rPr>
                            <w:t xml:space="preserve">Juice Games!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042B3A83" id="Rectangle: Rounded Corners 12" o:spid="_x0000_s1027" style="position:absolute;left:0;text-align:left;margin-left:-5.85pt;margin-top:-8.85pt;width:551.25pt;height:9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" fillcolor="#ad84c6 [3204]" strokecolor="#593470 [1604]" strokeweight="1pt">
              <v:stroke joinstyle="miter"/>
              <v:textbox>
                <w:txbxContent>
                  <w:p w14:paraId="074146E1" w14:textId="77777777" w:rsidR="00D7364E" w:rsidRPr="00D7364E" w:rsidRDefault="00D7364E" w:rsidP="00D7364E">
                    <w:pPr>
                      <w:rPr>
                        <w:color w:val="FFFFFF" w:themeColor="background1"/>
                        <w:sz w:val="88"/>
                        <w:szCs w:val="88"/>
                      </w:rPr>
                    </w:pPr>
                    <w:r w:rsidRPr="00D7364E">
                      <w:rPr>
                        <w:color w:val="FFFFFF" w:themeColor="background1"/>
                        <w:sz w:val="88"/>
                        <w:szCs w:val="88"/>
                      </w:rPr>
                      <w:t xml:space="preserve">Juice Games! 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E"/>
    <w:rsid w:val="001C292B"/>
    <w:rsid w:val="002876BB"/>
    <w:rsid w:val="00293B83"/>
    <w:rsid w:val="002D075C"/>
    <w:rsid w:val="00301CF5"/>
    <w:rsid w:val="00454034"/>
    <w:rsid w:val="004A7542"/>
    <w:rsid w:val="0061570E"/>
    <w:rsid w:val="006A3CE7"/>
    <w:rsid w:val="006F77C5"/>
    <w:rsid w:val="0076349A"/>
    <w:rsid w:val="00857F01"/>
    <w:rsid w:val="008832CE"/>
    <w:rsid w:val="00896D56"/>
    <w:rsid w:val="008B0B05"/>
    <w:rsid w:val="00A076D8"/>
    <w:rsid w:val="00B90950"/>
    <w:rsid w:val="00BE5F21"/>
    <w:rsid w:val="00C40205"/>
    <w:rsid w:val="00C850D7"/>
    <w:rsid w:val="00D7364E"/>
    <w:rsid w:val="00DF339F"/>
    <w:rsid w:val="00E10171"/>
    <w:rsid w:val="00E16B2D"/>
    <w:rsid w:val="00E3667F"/>
    <w:rsid w:val="00EA5F07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26D7AC"/>
  <w15:chartTrackingRefBased/>
  <w15:docId w15:val="{56E1FE7F-46BB-421F-AD14-7F6A7618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73545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292733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292733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14C5B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4C5B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14C5B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314C5B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314C5B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314C5B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292733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292733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AD84C6" w:themeColor="accent1"/>
        <w:left w:val="single" w:sz="12" w:space="4" w:color="AD84C6" w:themeColor="accent1"/>
        <w:bottom w:val="single" w:sz="12" w:space="27" w:color="AD84C6" w:themeColor="accent1"/>
        <w:right w:val="single" w:sz="12" w:space="4" w:color="AD84C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314C5B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314C5B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314C5B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314C5B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314C5B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314C5B" w:themeColor="accent4" w:themeShade="80"/>
        <w:bottom w:val="single" w:sz="4" w:space="10" w:color="314C5B" w:themeColor="accent4" w:themeShade="80"/>
      </w:pBdr>
      <w:spacing w:before="360" w:after="360"/>
      <w:ind w:left="864" w:right="864"/>
    </w:pPr>
    <w:rPr>
      <w:i/>
      <w:iCs/>
      <w:color w:val="314C5B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314C5B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314C5B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314C5B" w:themeColor="accent4" w:themeShade="80"/>
        <w:left w:val="single" w:sz="2" w:space="10" w:color="314C5B" w:themeColor="accent4" w:themeShade="80"/>
        <w:bottom w:val="single" w:sz="2" w:space="10" w:color="314C5B" w:themeColor="accent4" w:themeShade="80"/>
        <w:right w:val="single" w:sz="2" w:space="10" w:color="314C5B" w:themeColor="accent4" w:themeShade="80"/>
      </w:pBdr>
      <w:ind w:left="1152" w:right="1152"/>
    </w:pPr>
    <w:rPr>
      <w:rFonts w:eastAsiaTheme="minorEastAsia"/>
      <w:i/>
      <w:iCs/>
      <w:color w:val="314C5B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9273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292733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D7364E"/>
    <w:rPr>
      <w:color w:val="69A02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364E"/>
    <w:rPr>
      <w:color w:val="8C8C8C" w:themeColor="followedHyperlink"/>
      <w:u w:val="single"/>
    </w:rPr>
  </w:style>
  <w:style w:type="table" w:styleId="TableGrid">
    <w:name w:val="Table Grid"/>
    <w:basedOn w:val="TableNormal"/>
    <w:uiPriority w:val="39"/>
    <w:rsid w:val="0088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inyurl.com/29zvhum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inyurl.com/yc4hcvsy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2023219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4B412373E4480BBB2A1BC9E65C6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D0543-D2AF-4F3B-822D-17C29EA9DA70}"/>
      </w:docPartPr>
      <w:docPartBody>
        <w:p w:rsidR="001A74A6" w:rsidRDefault="00D0566F">
          <w:pPr>
            <w:pStyle w:val="194B412373E4480BBB2A1BC9E65C63B9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6F"/>
    <w:rsid w:val="001A74A6"/>
    <w:rsid w:val="00D0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F5C0B95C947B5ADDF43C5DC43E22D">
    <w:name w:val="7C6F5C0B95C947B5ADDF43C5DC43E22D"/>
  </w:style>
  <w:style w:type="paragraph" w:customStyle="1" w:styleId="11E07E290395422B8E76F09CCB6E0CBF">
    <w:name w:val="11E07E290395422B8E76F09CCB6E0CBF"/>
  </w:style>
  <w:style w:type="paragraph" w:customStyle="1" w:styleId="28DC7767CFAD416FB00ABE8A89B19F8C">
    <w:name w:val="28DC7767CFAD416FB00ABE8A89B19F8C"/>
  </w:style>
  <w:style w:type="paragraph" w:customStyle="1" w:styleId="7006A15B4EEC4CFAA25F523149ECF6FE">
    <w:name w:val="7006A15B4EEC4CFAA25F523149ECF6FE"/>
  </w:style>
  <w:style w:type="paragraph" w:customStyle="1" w:styleId="74ED7A4A2E304769B3B8EC4588F73EA7">
    <w:name w:val="74ED7A4A2E304769B3B8EC4588F73EA7"/>
  </w:style>
  <w:style w:type="paragraph" w:customStyle="1" w:styleId="DD0B122FA9DC493A8E91F5990B1C50A6">
    <w:name w:val="DD0B122FA9DC493A8E91F5990B1C50A6"/>
  </w:style>
  <w:style w:type="paragraph" w:customStyle="1" w:styleId="EA4066971B4B4216B5C9266BF72B3C74">
    <w:name w:val="EA4066971B4B4216B5C9266BF72B3C74"/>
  </w:style>
  <w:style w:type="paragraph" w:customStyle="1" w:styleId="544B6568BDA944E3B1D9BBF96B0596DA">
    <w:name w:val="544B6568BDA944E3B1D9BBF96B0596DA"/>
  </w:style>
  <w:style w:type="paragraph" w:customStyle="1" w:styleId="8B54FC553FCA49DC93FC5603E46CB888">
    <w:name w:val="8B54FC553FCA49DC93FC5603E46CB888"/>
  </w:style>
  <w:style w:type="paragraph" w:customStyle="1" w:styleId="CC7A63B155604CE49A7C2F8EFFEFEF1E">
    <w:name w:val="CC7A63B155604CE49A7C2F8EFFEFEF1E"/>
  </w:style>
  <w:style w:type="paragraph" w:customStyle="1" w:styleId="35145BA3157943E2A4D62464119536E2">
    <w:name w:val="35145BA3157943E2A4D62464119536E2"/>
  </w:style>
  <w:style w:type="paragraph" w:customStyle="1" w:styleId="AB4772977AC949B2BCDDE8676E2BFD99">
    <w:name w:val="AB4772977AC949B2BCDDE8676E2BFD99"/>
  </w:style>
  <w:style w:type="paragraph" w:customStyle="1" w:styleId="CFC705401A174684B0C03965B8796B20">
    <w:name w:val="CFC705401A174684B0C03965B8796B20"/>
  </w:style>
  <w:style w:type="paragraph" w:customStyle="1" w:styleId="594E5A0F22244E85AA76873FA5BE0B49">
    <w:name w:val="594E5A0F22244E85AA76873FA5BE0B49"/>
  </w:style>
  <w:style w:type="paragraph" w:customStyle="1" w:styleId="E977E596FD5842A88C70F812CECBCDBA">
    <w:name w:val="E977E596FD5842A88C70F812CECBCDBA"/>
  </w:style>
  <w:style w:type="paragraph" w:customStyle="1" w:styleId="2C600B4D17E243239123E08A9A9AF32A">
    <w:name w:val="2C600B4D17E243239123E08A9A9AF32A"/>
  </w:style>
  <w:style w:type="paragraph" w:customStyle="1" w:styleId="F0437432135E43BCB1A48F76BCCFAC81">
    <w:name w:val="F0437432135E43BCB1A48F76BCCFAC81"/>
  </w:style>
  <w:style w:type="paragraph" w:customStyle="1" w:styleId="9188D1E983C44A25B4E7E7B42875F21B">
    <w:name w:val="9188D1E983C44A25B4E7E7B42875F21B"/>
  </w:style>
  <w:style w:type="paragraph" w:customStyle="1" w:styleId="929509C1666D4D159399E3BC059D1EC5">
    <w:name w:val="929509C1666D4D159399E3BC059D1EC5"/>
  </w:style>
  <w:style w:type="paragraph" w:customStyle="1" w:styleId="8FFA0933A1CB4F338C5CF36E4A30B270">
    <w:name w:val="8FFA0933A1CB4F338C5CF36E4A30B270"/>
  </w:style>
  <w:style w:type="paragraph" w:customStyle="1" w:styleId="1339E9D55C23437B9A9F4B5FE5DCFDCC">
    <w:name w:val="1339E9D55C23437B9A9F4B5FE5DCFDCC"/>
  </w:style>
  <w:style w:type="paragraph" w:customStyle="1" w:styleId="FAC64D2537F54EDC9E39657C0C3C520A">
    <w:name w:val="FAC64D2537F54EDC9E39657C0C3C520A"/>
  </w:style>
  <w:style w:type="paragraph" w:customStyle="1" w:styleId="194B412373E4480BBB2A1BC9E65C63B9">
    <w:name w:val="194B412373E4480BBB2A1BC9E65C63B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6726E1E1E8A54D04B5928C93BFBBA9DA">
    <w:name w:val="6726E1E1E8A54D04B5928C93BFBBA9DA"/>
  </w:style>
  <w:style w:type="paragraph" w:customStyle="1" w:styleId="93470688B05F478B92B3E7DBCA892793">
    <w:name w:val="93470688B05F478B92B3E7DBCA892793"/>
  </w:style>
  <w:style w:type="paragraph" w:customStyle="1" w:styleId="D3C5C357014C4204AB3964D092E6A478">
    <w:name w:val="D3C5C357014C4204AB3964D092E6A478"/>
  </w:style>
  <w:style w:type="paragraph" w:customStyle="1" w:styleId="EA362B9497C04F1B88C3CC2DE8648259">
    <w:name w:val="EA362B9497C04F1B88C3CC2DE8648259"/>
  </w:style>
  <w:style w:type="paragraph" w:customStyle="1" w:styleId="9DF36451D08D4DC788C27ABFDF18B17B">
    <w:name w:val="9DF36451D08D4DC788C27ABFDF18B17B"/>
  </w:style>
  <w:style w:type="paragraph" w:customStyle="1" w:styleId="E35FF37FC85C463FB38F2C1174467A35">
    <w:name w:val="E35FF37FC85C463FB38F2C1174467A35"/>
  </w:style>
  <w:style w:type="paragraph" w:customStyle="1" w:styleId="93A8086DA2A8408C9DA9700DB7A037B3">
    <w:name w:val="93A8086DA2A8408C9DA9700DB7A037B3"/>
  </w:style>
  <w:style w:type="paragraph" w:customStyle="1" w:styleId="B295AA53E2AA47C5A6B922E5B3C8976B">
    <w:name w:val="B295AA53E2AA47C5A6B922E5B3C8976B"/>
  </w:style>
  <w:style w:type="paragraph" w:customStyle="1" w:styleId="77CFE00146174B7D97233C8D09D04343">
    <w:name w:val="77CFE00146174B7D97233C8D09D04343"/>
    <w:rsid w:val="00D056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Juice Games!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4" ma:contentTypeDescription="Create a new document." ma:contentTypeScope="" ma:versionID="91bbd14b3ec2b1c13df8d68f0a2c8b09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22877a926226b83100b17f7cbe6e4766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CB3131-DC07-40A0-9122-9FF1BF9A7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A6EE91-E214-4B29-BCE9-D7BAE33403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26D398-494E-4DC8-9C84-C82F59298D64}">
  <ds:schemaRefs>
    <ds:schemaRef ds:uri="afa79ede-8800-4b38-b2d4-921a0a289804"/>
    <ds:schemaRef ds:uri="http://purl.org/dc/terms/"/>
    <ds:schemaRef ds:uri="http://purl.org/dc/elements/1.1/"/>
    <ds:schemaRef ds:uri="97551102-5158-477f-890e-1cd2281c8b2d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82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John</dc:creator>
  <cp:keywords/>
  <dc:description/>
  <cp:lastModifiedBy>Eckert, John</cp:lastModifiedBy>
  <cp:revision>11</cp:revision>
  <cp:lastPrinted>2022-04-11T17:32:00Z</cp:lastPrinted>
  <dcterms:created xsi:type="dcterms:W3CDTF">2022-04-07T00:52:00Z</dcterms:created>
  <dcterms:modified xsi:type="dcterms:W3CDTF">2022-04-11T17:42:00Z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